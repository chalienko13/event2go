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4903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4910"/>
        <w:gridCol w:w="4268"/>
      </w:tblGrid>
      <w:tr w:rsidR="00D92B95" w:rsidTr="00927933">
        <w:trPr>
          <w:trHeight w:val="1440"/>
        </w:trPr>
        <w:tc>
          <w:tcPr>
            <w:tcW w:w="4911" w:type="dxa"/>
          </w:tcPr>
          <w:p w:rsidR="00C84833" w:rsidRDefault="00BC0B14" w:rsidP="008E5E0C">
            <w:pPr>
              <w:pStyle w:val="aa"/>
              <w:spacing w:line="240" w:lineRule="auto"/>
              <w:ind w:left="-105"/>
            </w:pPr>
            <w:sdt>
              <w:sdtPr>
                <w:rPr>
                  <w:sz w:val="66"/>
                </w:rPr>
                <w:alias w:val="Enter first name:"/>
                <w:tag w:val="Enter first name:"/>
                <w:id w:val="1306818671"/>
                <w:placeholder>
                  <w:docPart w:val="65D36D1D25A44D9FA31101DF0F29D30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1E41E6" w:rsidRPr="00927933">
                  <w:rPr>
                    <w:rFonts w:ascii="Times New Roman" w:hAnsi="Times New Roman"/>
                    <w:sz w:val="66"/>
                    <w:lang w:val="ru-RU"/>
                  </w:rPr>
                  <w:t>Dm</w:t>
                </w:r>
                <w:r w:rsidR="005C4E1A" w:rsidRPr="00927933">
                  <w:rPr>
                    <w:rFonts w:ascii="Times New Roman" w:hAnsi="Times New Roman"/>
                    <w:sz w:val="66"/>
                  </w:rPr>
                  <w:t>ytro</w:t>
                </w:r>
              </w:sdtContent>
            </w:sdt>
            <w:r w:rsidR="00D92B95" w:rsidRPr="00927933">
              <w:rPr>
                <w:sz w:val="66"/>
              </w:rPr>
              <w:br/>
            </w:r>
            <w:sdt>
              <w:sdtPr>
                <w:rPr>
                  <w:sz w:val="66"/>
                </w:rPr>
                <w:alias w:val="Enter last name:"/>
                <w:tag w:val="Enter last name:"/>
                <w:id w:val="-1656595288"/>
                <w:placeholder>
                  <w:docPart w:val="B1207D8811AF4BA097CB1F3E918F110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1E41E6" w:rsidRPr="00927933">
                  <w:rPr>
                    <w:rFonts w:ascii="Times New Roman" w:hAnsi="Times New Roman"/>
                    <w:sz w:val="66"/>
                    <w:lang w:val="ru-RU"/>
                  </w:rPr>
                  <w:t>Chali</w:t>
                </w:r>
                <w:r w:rsidR="005C4E1A" w:rsidRPr="00927933">
                  <w:rPr>
                    <w:rFonts w:ascii="Times New Roman" w:hAnsi="Times New Roman"/>
                    <w:sz w:val="66"/>
                  </w:rPr>
                  <w:t>i</w:t>
                </w:r>
                <w:r w:rsidR="001E41E6" w:rsidRPr="00927933">
                  <w:rPr>
                    <w:rFonts w:ascii="Times New Roman" w:hAnsi="Times New Roman"/>
                    <w:sz w:val="66"/>
                    <w:lang w:val="ru-RU"/>
                  </w:rPr>
                  <w:t>enko</w:t>
                </w:r>
              </w:sdtContent>
            </w:sdt>
          </w:p>
        </w:tc>
        <w:tc>
          <w:tcPr>
            <w:tcW w:w="4268" w:type="dxa"/>
          </w:tcPr>
          <w:tbl>
            <w:tblPr>
              <w:tblStyle w:val="a9"/>
              <w:tblW w:w="4241" w:type="dxa"/>
              <w:tblLayout w:type="fixed"/>
              <w:tblLook w:val="0680" w:firstRow="0" w:lastRow="0" w:firstColumn="1" w:lastColumn="0" w:noHBand="1" w:noVBand="1"/>
            </w:tblPr>
            <w:tblGrid>
              <w:gridCol w:w="3831"/>
              <w:gridCol w:w="410"/>
            </w:tblGrid>
            <w:tr w:rsidR="00A953FD" w:rsidRPr="009D0878" w:rsidTr="00927933">
              <w:trPr>
                <w:trHeight w:val="426"/>
              </w:trPr>
              <w:tc>
                <w:tcPr>
                  <w:tcW w:w="3831" w:type="dxa"/>
                </w:tcPr>
                <w:p w:rsidR="00A953FD" w:rsidRPr="009D0878" w:rsidRDefault="00A953FD" w:rsidP="0001441A">
                  <w:pPr>
                    <w:pStyle w:val="ContactInfo"/>
                    <w:spacing w:before="26"/>
                  </w:pPr>
                  <w:r>
                    <w:t>+380 (66) 411-62-59</w:t>
                  </w:r>
                </w:p>
              </w:tc>
              <w:tc>
                <w:tcPr>
                  <w:tcW w:w="410" w:type="dxa"/>
                </w:tcPr>
                <w:p w:rsidR="00A953FD" w:rsidRPr="009D0878" w:rsidRDefault="00A953FD" w:rsidP="00932D92">
                  <w:pPr>
                    <w:pStyle w:val="Icons"/>
                    <w:spacing w:after="26"/>
                  </w:pPr>
                  <w:r w:rsidRPr="009D0878"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inline distT="0" distB="0" distL="0" distR="0" wp14:anchorId="52116B89" wp14:editId="01574F4C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2B047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953FD" w:rsidRPr="009D0878" w:rsidTr="00927933">
              <w:trPr>
                <w:trHeight w:val="418"/>
              </w:trPr>
              <w:tc>
                <w:tcPr>
                  <w:tcW w:w="3831" w:type="dxa"/>
                </w:tcPr>
                <w:p w:rsidR="00A953FD" w:rsidRPr="009D0878" w:rsidRDefault="00BC0B14" w:rsidP="00A953FD">
                  <w:pPr>
                    <w:pStyle w:val="ContactInfo"/>
                    <w:spacing w:before="26"/>
                  </w:pPr>
                  <w:hyperlink r:id="rId9" w:history="1">
                    <w:r w:rsidR="0059056D" w:rsidRPr="0059056D">
                      <w:rPr>
                        <w:rStyle w:val="afffd"/>
                      </w:rPr>
                      <w:t>dmitriy.chalienko@gmail.com</w:t>
                    </w:r>
                  </w:hyperlink>
                </w:p>
              </w:tc>
              <w:tc>
                <w:tcPr>
                  <w:tcW w:w="410" w:type="dxa"/>
                </w:tcPr>
                <w:p w:rsidR="00A953FD" w:rsidRPr="009D0878" w:rsidRDefault="00A953FD" w:rsidP="00932D92">
                  <w:pPr>
                    <w:pStyle w:val="Icons"/>
                    <w:spacing w:after="26"/>
                  </w:pP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inline distT="0" distB="0" distL="0" distR="0" wp14:anchorId="2CC825FE" wp14:editId="15664D6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7B6F4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953FD" w:rsidRPr="009D0878" w:rsidTr="00927933">
              <w:trPr>
                <w:trHeight w:val="589"/>
              </w:trPr>
              <w:tc>
                <w:tcPr>
                  <w:tcW w:w="3831" w:type="dxa"/>
                </w:tcPr>
                <w:p w:rsidR="00A953FD" w:rsidRPr="009D0878" w:rsidRDefault="00BC0B14" w:rsidP="00932D92">
                  <w:pPr>
                    <w:pStyle w:val="ContactInfo"/>
                    <w:spacing w:before="26"/>
                  </w:pPr>
                  <w:hyperlink r:id="rId10" w:history="1">
                    <w:r w:rsidR="00A953FD" w:rsidRPr="0059056D">
                      <w:rPr>
                        <w:rStyle w:val="afffd"/>
                      </w:rPr>
                      <w:t>https://www.linkedin.com/in/dmitriy-chalienko-a37a05101/</w:t>
                    </w:r>
                  </w:hyperlink>
                </w:p>
              </w:tc>
              <w:tc>
                <w:tcPr>
                  <w:tcW w:w="410" w:type="dxa"/>
                </w:tcPr>
                <w:p w:rsidR="00A953FD" w:rsidRPr="009D0878" w:rsidRDefault="00A953FD" w:rsidP="00932D92">
                  <w:pPr>
                    <w:pStyle w:val="Icons"/>
                    <w:spacing w:after="26"/>
                  </w:pPr>
                  <w:r w:rsidRPr="009D0878"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inline distT="0" distB="0" distL="0" distR="0" wp14:anchorId="5E67F729" wp14:editId="5581BA68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0C56BC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795CF8">
            <w:pPr>
              <w:pStyle w:val="a5"/>
            </w:pPr>
          </w:p>
        </w:tc>
      </w:tr>
    </w:tbl>
    <w:p w:rsidR="008E5E0C" w:rsidRDefault="008E5E0C"/>
    <w:p w:rsidR="00C43D65" w:rsidRPr="008E5E0C" w:rsidRDefault="005C4E1A">
      <w:pPr>
        <w:rPr>
          <w:sz w:val="24"/>
        </w:rPr>
      </w:pPr>
      <w:r w:rsidRPr="008E5E0C">
        <w:rPr>
          <w:sz w:val="24"/>
        </w:rPr>
        <w:t>Java Developer with two years of experience in Software development. I</w:t>
      </w:r>
      <w:r w:rsidR="00212EBB" w:rsidRPr="008E5E0C">
        <w:rPr>
          <w:sz w:val="24"/>
        </w:rPr>
        <w:t xml:space="preserve"> have developed Web application</w:t>
      </w:r>
      <w:r w:rsidRPr="008E5E0C">
        <w:rPr>
          <w:sz w:val="24"/>
        </w:rPr>
        <w:t xml:space="preserve">, REST API, </w:t>
      </w:r>
      <w:r w:rsidR="00212EBB" w:rsidRPr="008E5E0C">
        <w:rPr>
          <w:sz w:val="24"/>
        </w:rPr>
        <w:t>BSS and OSS</w:t>
      </w:r>
      <w:r w:rsidRPr="008E5E0C">
        <w:rPr>
          <w:sz w:val="24"/>
        </w:rPr>
        <w:t xml:space="preserve"> application</w:t>
      </w:r>
      <w:r w:rsidR="00212EBB" w:rsidRPr="008E5E0C">
        <w:rPr>
          <w:sz w:val="24"/>
        </w:rPr>
        <w:t xml:space="preserve"> for telecommunication company</w:t>
      </w:r>
      <w:r w:rsidRPr="008E5E0C">
        <w:rPr>
          <w:sz w:val="24"/>
        </w:rPr>
        <w:t xml:space="preserve"> using Spring</w:t>
      </w:r>
      <w:r w:rsidR="0089500E" w:rsidRPr="008E5E0C">
        <w:rPr>
          <w:sz w:val="24"/>
          <w:lang w:val="uk-UA"/>
        </w:rPr>
        <w:t xml:space="preserve"> </w:t>
      </w:r>
      <w:r w:rsidR="00212EBB" w:rsidRPr="008E5E0C">
        <w:rPr>
          <w:sz w:val="24"/>
        </w:rPr>
        <w:t>(Boot, MVC, WS, Data, Security)</w:t>
      </w:r>
      <w:r w:rsidRPr="008E5E0C">
        <w:rPr>
          <w:sz w:val="24"/>
        </w:rPr>
        <w:t xml:space="preserve">, </w:t>
      </w:r>
      <w:r w:rsidR="00212EBB" w:rsidRPr="008E5E0C">
        <w:rPr>
          <w:sz w:val="24"/>
        </w:rPr>
        <w:t>Hibernate</w:t>
      </w:r>
      <w:r w:rsidRPr="008E5E0C">
        <w:rPr>
          <w:sz w:val="24"/>
        </w:rPr>
        <w:t xml:space="preserve">, </w:t>
      </w:r>
      <w:r w:rsidR="00212EBB" w:rsidRPr="008E5E0C">
        <w:rPr>
          <w:sz w:val="24"/>
        </w:rPr>
        <w:t>PostgreSQL</w:t>
      </w:r>
      <w:r w:rsidRPr="008E5E0C">
        <w:rPr>
          <w:sz w:val="24"/>
        </w:rPr>
        <w:t xml:space="preserve">, </w:t>
      </w:r>
      <w:r w:rsidR="000F1827">
        <w:rPr>
          <w:sz w:val="24"/>
        </w:rPr>
        <w:t xml:space="preserve">MySQL, </w:t>
      </w:r>
      <w:r w:rsidR="00212EBB" w:rsidRPr="008E5E0C">
        <w:rPr>
          <w:sz w:val="24"/>
        </w:rPr>
        <w:t>Rabbit</w:t>
      </w:r>
      <w:r w:rsidR="0089500E" w:rsidRPr="008E5E0C">
        <w:rPr>
          <w:sz w:val="24"/>
          <w:lang w:val="uk-UA"/>
        </w:rPr>
        <w:t xml:space="preserve"> </w:t>
      </w:r>
      <w:r w:rsidR="00212EBB" w:rsidRPr="008E5E0C">
        <w:rPr>
          <w:sz w:val="24"/>
        </w:rPr>
        <w:t>MQ, SOAP</w:t>
      </w:r>
      <w:r w:rsidRPr="008E5E0C">
        <w:rPr>
          <w:sz w:val="24"/>
        </w:rPr>
        <w:t>.</w:t>
      </w:r>
    </w:p>
    <w:p w:rsidR="00AD13CB" w:rsidRDefault="00BC0B14" w:rsidP="00AD13CB">
      <w:pPr>
        <w:pStyle w:val="1"/>
      </w:pPr>
      <w:sdt>
        <w:sdtPr>
          <w:alias w:val="Skills:"/>
          <w:tag w:val="Skills:"/>
          <w:id w:val="-891506033"/>
          <w:placeholder>
            <w:docPart w:val="454AD04BC8224C3CA001ADA5C9617C7D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a9"/>
        <w:tblW w:w="5136" w:type="pct"/>
        <w:tblLook w:val="04A0" w:firstRow="1" w:lastRow="0" w:firstColumn="1" w:lastColumn="0" w:noHBand="0" w:noVBand="1"/>
        <w:tblDescription w:val="Skills layout table "/>
      </w:tblPr>
      <w:tblGrid>
        <w:gridCol w:w="4807"/>
        <w:gridCol w:w="4808"/>
      </w:tblGrid>
      <w:tr w:rsidR="0059056D" w:rsidTr="00F13EFB">
        <w:trPr>
          <w:trHeight w:val="706"/>
        </w:trPr>
        <w:tc>
          <w:tcPr>
            <w:tcW w:w="4807" w:type="dxa"/>
          </w:tcPr>
          <w:p w:rsidR="0059056D" w:rsidRPr="00041861" w:rsidRDefault="0059056D" w:rsidP="0059056D">
            <w:pPr>
              <w:pStyle w:val="20"/>
              <w:spacing w:after="26"/>
              <w:outlineLvl w:val="1"/>
              <w:rPr>
                <w:sz w:val="26"/>
              </w:rPr>
            </w:pPr>
            <w:r w:rsidRPr="00041861">
              <w:rPr>
                <w:sz w:val="26"/>
              </w:rPr>
              <w:t>Programming Languages:</w:t>
            </w:r>
          </w:p>
          <w:p w:rsidR="0059056D" w:rsidRDefault="00F13EFB" w:rsidP="0059056D">
            <w:r w:rsidRPr="00041861">
              <w:rPr>
                <w:sz w:val="24"/>
              </w:rPr>
              <w:t>Java</w:t>
            </w:r>
          </w:p>
        </w:tc>
        <w:tc>
          <w:tcPr>
            <w:tcW w:w="4807" w:type="dxa"/>
          </w:tcPr>
          <w:p w:rsidR="0059056D" w:rsidRPr="00041861" w:rsidRDefault="0059056D" w:rsidP="0059056D">
            <w:pPr>
              <w:pStyle w:val="20"/>
              <w:spacing w:after="26"/>
              <w:outlineLvl w:val="1"/>
              <w:rPr>
                <w:sz w:val="26"/>
              </w:rPr>
            </w:pPr>
            <w:r w:rsidRPr="00041861">
              <w:rPr>
                <w:sz w:val="26"/>
              </w:rPr>
              <w:t>MQ:</w:t>
            </w:r>
          </w:p>
          <w:p w:rsidR="0059056D" w:rsidRPr="0065792F" w:rsidRDefault="00F13EFB" w:rsidP="0059056D">
            <w:pPr>
              <w:spacing w:after="171"/>
            </w:pPr>
            <w:r w:rsidRPr="00041861">
              <w:rPr>
                <w:sz w:val="24"/>
              </w:rPr>
              <w:t xml:space="preserve">Rabbit MQ, JMS </w:t>
            </w:r>
          </w:p>
        </w:tc>
      </w:tr>
      <w:tr w:rsidR="0059056D" w:rsidTr="00F13EFB">
        <w:trPr>
          <w:trHeight w:val="945"/>
        </w:trPr>
        <w:tc>
          <w:tcPr>
            <w:tcW w:w="4807" w:type="dxa"/>
          </w:tcPr>
          <w:p w:rsidR="0059056D" w:rsidRPr="00041861" w:rsidRDefault="0059056D" w:rsidP="0059056D">
            <w:pPr>
              <w:pStyle w:val="20"/>
              <w:spacing w:after="26"/>
              <w:outlineLvl w:val="1"/>
              <w:rPr>
                <w:sz w:val="26"/>
              </w:rPr>
            </w:pPr>
            <w:r w:rsidRPr="00041861">
              <w:rPr>
                <w:sz w:val="26"/>
              </w:rPr>
              <w:t>Technologies and Frameworks:</w:t>
            </w:r>
          </w:p>
          <w:p w:rsidR="0059056D" w:rsidRDefault="0059056D" w:rsidP="0059056D">
            <w:r w:rsidRPr="00041861">
              <w:rPr>
                <w:sz w:val="24"/>
              </w:rPr>
              <w:t xml:space="preserve">Spring Core, Spring MVC, Spring Data JPA, Spring Boot, Spring </w:t>
            </w:r>
            <w:r w:rsidR="00F13EFB" w:rsidRPr="00041861">
              <w:rPr>
                <w:sz w:val="24"/>
              </w:rPr>
              <w:t>Security, Hibernate, REST, SOAP</w:t>
            </w:r>
          </w:p>
        </w:tc>
        <w:tc>
          <w:tcPr>
            <w:tcW w:w="4807" w:type="dxa"/>
          </w:tcPr>
          <w:p w:rsidR="0059056D" w:rsidRPr="0059056D" w:rsidRDefault="0059056D" w:rsidP="0059056D">
            <w:pPr>
              <w:pStyle w:val="20"/>
              <w:spacing w:after="26"/>
              <w:outlineLvl w:val="1"/>
              <w:rPr>
                <w:sz w:val="24"/>
              </w:rPr>
            </w:pPr>
            <w:r w:rsidRPr="0059056D">
              <w:rPr>
                <w:sz w:val="24"/>
              </w:rPr>
              <w:t>NoSQL:</w:t>
            </w:r>
          </w:p>
          <w:p w:rsidR="0059056D" w:rsidRPr="0065792F" w:rsidRDefault="00F13EFB" w:rsidP="0059056D">
            <w:pPr>
              <w:spacing w:after="171"/>
            </w:pPr>
            <w:r w:rsidRPr="00041861">
              <w:rPr>
                <w:sz w:val="24"/>
              </w:rPr>
              <w:t>MongoDB</w:t>
            </w:r>
          </w:p>
        </w:tc>
      </w:tr>
      <w:tr w:rsidR="0059056D" w:rsidTr="00F13EFB">
        <w:trPr>
          <w:trHeight w:val="333"/>
        </w:trPr>
        <w:tc>
          <w:tcPr>
            <w:tcW w:w="4807" w:type="dxa"/>
          </w:tcPr>
          <w:p w:rsidR="0059056D" w:rsidRPr="00041861" w:rsidRDefault="0059056D" w:rsidP="0059056D">
            <w:pPr>
              <w:pStyle w:val="20"/>
              <w:spacing w:after="26"/>
              <w:outlineLvl w:val="1"/>
              <w:rPr>
                <w:sz w:val="26"/>
              </w:rPr>
            </w:pPr>
            <w:r w:rsidRPr="00041861">
              <w:rPr>
                <w:sz w:val="26"/>
              </w:rPr>
              <w:t>RDBMS:</w:t>
            </w:r>
          </w:p>
          <w:p w:rsidR="0059056D" w:rsidRPr="0065792F" w:rsidRDefault="0059056D" w:rsidP="0059056D">
            <w:pPr>
              <w:spacing w:after="171"/>
            </w:pPr>
            <w:r>
              <w:t>Oracle, MySQL, PostgreSQL</w:t>
            </w:r>
          </w:p>
        </w:tc>
        <w:tc>
          <w:tcPr>
            <w:tcW w:w="4807" w:type="dxa"/>
          </w:tcPr>
          <w:p w:rsidR="0059056D" w:rsidRPr="00041861" w:rsidRDefault="0059056D" w:rsidP="0059056D">
            <w:pPr>
              <w:pStyle w:val="20"/>
              <w:spacing w:after="26"/>
              <w:outlineLvl w:val="1"/>
              <w:rPr>
                <w:sz w:val="26"/>
              </w:rPr>
            </w:pPr>
            <w:r w:rsidRPr="00041861">
              <w:rPr>
                <w:sz w:val="26"/>
              </w:rPr>
              <w:t>Tools:</w:t>
            </w:r>
          </w:p>
          <w:p w:rsidR="00041861" w:rsidRPr="0065792F" w:rsidRDefault="0059056D" w:rsidP="00041861">
            <w:pPr>
              <w:spacing w:after="171"/>
            </w:pPr>
            <w:r w:rsidRPr="00041861">
              <w:rPr>
                <w:sz w:val="24"/>
              </w:rPr>
              <w:t>GIT, Gradle, Jenkins, JIRA, SVN, Maven, Ant</w:t>
            </w:r>
          </w:p>
        </w:tc>
      </w:tr>
    </w:tbl>
    <w:p w:rsidR="005B1D68" w:rsidRDefault="00BC0B14" w:rsidP="004937AE">
      <w:pPr>
        <w:pStyle w:val="1"/>
      </w:pPr>
      <w:sdt>
        <w:sdtPr>
          <w:alias w:val="Experience:"/>
          <w:tag w:val="Experience:"/>
          <w:id w:val="-898354009"/>
          <w:placeholder>
            <w:docPart w:val="1D3BB810929F4BEF99AADA9E78FED4FD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0F1827" w:rsidRPr="00C54550" w:rsidRDefault="000F1827" w:rsidP="000F1827">
      <w:pPr>
        <w:pStyle w:val="30"/>
      </w:pPr>
      <w:r>
        <w:t>FEB. 201</w:t>
      </w:r>
      <w:r>
        <w:t>8</w:t>
      </w:r>
      <w:r w:rsidRPr="00D413F9">
        <w:t xml:space="preserve"> –</w:t>
      </w:r>
      <w:r>
        <w:t xml:space="preserve"> </w:t>
      </w:r>
      <w:r>
        <w:t xml:space="preserve">Present </w:t>
      </w:r>
      <w:r>
        <w:rPr>
          <w:lang w:val="uk-UA"/>
        </w:rPr>
        <w:t xml:space="preserve">– </w:t>
      </w:r>
      <w:r>
        <w:t>1 yr 2</w:t>
      </w:r>
      <w:r>
        <w:t xml:space="preserve"> mo</w:t>
      </w:r>
    </w:p>
    <w:p w:rsidR="000F1827" w:rsidRPr="00513EFC" w:rsidRDefault="000F1827" w:rsidP="000F1827">
      <w:pPr>
        <w:pStyle w:val="20"/>
      </w:pPr>
      <w:r>
        <w:t>Software Engineer /</w:t>
      </w:r>
      <w:r w:rsidRPr="00513EFC">
        <w:t xml:space="preserve"> </w:t>
      </w:r>
      <w:r>
        <w:rPr>
          <w:rStyle w:val="ad"/>
        </w:rPr>
        <w:t>Software MacKiev</w:t>
      </w:r>
      <w:r>
        <w:rPr>
          <w:rStyle w:val="ad"/>
        </w:rPr>
        <w:t>, Kyiv</w:t>
      </w:r>
    </w:p>
    <w:p w:rsidR="00314C83" w:rsidRDefault="000F1827" w:rsidP="00314C83">
      <w:pPr>
        <w:spacing w:after="0"/>
        <w:rPr>
          <w:sz w:val="24"/>
        </w:rPr>
      </w:pPr>
      <w:r w:rsidRPr="00041861">
        <w:rPr>
          <w:sz w:val="24"/>
        </w:rPr>
        <w:t xml:space="preserve">Development of a </w:t>
      </w:r>
      <w:r w:rsidR="00314C83">
        <w:rPr>
          <w:sz w:val="24"/>
        </w:rPr>
        <w:t>CRM</w:t>
      </w:r>
      <w:r w:rsidRPr="00041861">
        <w:rPr>
          <w:sz w:val="24"/>
        </w:rPr>
        <w:t xml:space="preserve"> system </w:t>
      </w:r>
      <w:r w:rsidR="00314C83">
        <w:rPr>
          <w:sz w:val="24"/>
        </w:rPr>
        <w:t>for a company to manage interaction with current and potential customers</w:t>
      </w:r>
      <w:r w:rsidR="00314C8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41861">
        <w:rPr>
          <w:sz w:val="24"/>
        </w:rPr>
        <w:t xml:space="preserve">with </w:t>
      </w:r>
      <w:r w:rsidR="00314C83">
        <w:rPr>
          <w:sz w:val="24"/>
        </w:rPr>
        <w:t>SOA</w:t>
      </w:r>
      <w:r w:rsidRPr="00041861">
        <w:rPr>
          <w:sz w:val="24"/>
        </w:rPr>
        <w:t xml:space="preserve"> architecture using Spring (Core, Boot, Data, MVC, Security), </w:t>
      </w:r>
      <w:r w:rsidR="00314C83">
        <w:rPr>
          <w:sz w:val="24"/>
        </w:rPr>
        <w:t>MySQL, Rabbit MQ</w:t>
      </w:r>
      <w:r w:rsidRPr="00041861">
        <w:rPr>
          <w:sz w:val="24"/>
        </w:rPr>
        <w:t>.</w:t>
      </w:r>
      <w:r w:rsidRPr="00041861">
        <w:rPr>
          <w:sz w:val="24"/>
          <w:lang w:val="uk-UA"/>
        </w:rPr>
        <w:t xml:space="preserve"> </w:t>
      </w:r>
      <w:r w:rsidRPr="00041861">
        <w:rPr>
          <w:sz w:val="24"/>
        </w:rPr>
        <w:t>Leading a small team.</w:t>
      </w:r>
    </w:p>
    <w:p w:rsidR="00314C83" w:rsidRDefault="00314C83" w:rsidP="00314C83">
      <w:pPr>
        <w:spacing w:after="0"/>
        <w:rPr>
          <w:sz w:val="24"/>
        </w:rPr>
      </w:pPr>
    </w:p>
    <w:p w:rsidR="00314C83" w:rsidRDefault="00314C83" w:rsidP="00314C83">
      <w:pPr>
        <w:spacing w:after="0"/>
        <w:rPr>
          <w:sz w:val="24"/>
        </w:rPr>
      </w:pPr>
      <w:r w:rsidRPr="00041861">
        <w:rPr>
          <w:sz w:val="24"/>
        </w:rPr>
        <w:t>Responsibilities:</w:t>
      </w:r>
    </w:p>
    <w:p w:rsidR="00314C83" w:rsidRPr="00041861" w:rsidRDefault="00314C83" w:rsidP="00314C83">
      <w:pPr>
        <w:pStyle w:val="30"/>
        <w:ind w:firstLine="284"/>
        <w:rPr>
          <w:rFonts w:eastAsiaTheme="minorHAnsi" w:cstheme="minorBidi"/>
          <w:caps w:val="0"/>
          <w:sz w:val="24"/>
          <w:szCs w:val="22"/>
        </w:rPr>
      </w:pPr>
      <w:r w:rsidRPr="00041861">
        <w:rPr>
          <w:rFonts w:eastAsiaTheme="minorHAnsi" w:cstheme="minorBidi"/>
          <w:caps w:val="0"/>
          <w:sz w:val="24"/>
          <w:szCs w:val="22"/>
        </w:rPr>
        <w:t xml:space="preserve">- integration </w:t>
      </w:r>
      <w:r w:rsidR="0020735E">
        <w:rPr>
          <w:rFonts w:eastAsiaTheme="minorHAnsi" w:cstheme="minorBidi"/>
          <w:caps w:val="0"/>
          <w:sz w:val="24"/>
          <w:szCs w:val="22"/>
        </w:rPr>
        <w:t>with 3-rd party systems</w:t>
      </w:r>
      <w:r w:rsidRPr="00041861">
        <w:rPr>
          <w:rFonts w:eastAsiaTheme="minorHAnsi" w:cstheme="minorBidi"/>
          <w:caps w:val="0"/>
          <w:sz w:val="24"/>
          <w:szCs w:val="22"/>
        </w:rPr>
        <w:t>;</w:t>
      </w:r>
    </w:p>
    <w:p w:rsidR="00314C83" w:rsidRPr="0020735E" w:rsidRDefault="00314C83" w:rsidP="00314C83">
      <w:pPr>
        <w:pStyle w:val="30"/>
        <w:ind w:firstLine="284"/>
        <w:rPr>
          <w:rFonts w:eastAsiaTheme="minorHAnsi" w:cstheme="minorBidi"/>
          <w:caps w:val="0"/>
          <w:sz w:val="24"/>
          <w:szCs w:val="22"/>
          <w:lang w:val="ru-RU"/>
        </w:rPr>
      </w:pPr>
      <w:r w:rsidRPr="0020735E">
        <w:rPr>
          <w:rFonts w:eastAsiaTheme="minorHAnsi" w:cstheme="minorBidi"/>
          <w:caps w:val="0"/>
          <w:sz w:val="24"/>
          <w:szCs w:val="22"/>
          <w:lang w:val="ru-RU"/>
        </w:rPr>
        <w:t xml:space="preserve">- </w:t>
      </w:r>
      <w:r w:rsidR="0020735E">
        <w:rPr>
          <w:rFonts w:eastAsiaTheme="minorHAnsi" w:cstheme="minorBidi"/>
          <w:caps w:val="0"/>
          <w:sz w:val="24"/>
          <w:szCs w:val="22"/>
          <w:lang w:val="uk-UA"/>
        </w:rPr>
        <w:t>принятие архитектурных решений</w:t>
      </w:r>
      <w:r w:rsidRPr="0020735E">
        <w:rPr>
          <w:rFonts w:eastAsiaTheme="minorHAnsi" w:cstheme="minorBidi"/>
          <w:caps w:val="0"/>
          <w:sz w:val="24"/>
          <w:szCs w:val="22"/>
          <w:lang w:val="ru-RU"/>
        </w:rPr>
        <w:t>;</w:t>
      </w:r>
    </w:p>
    <w:p w:rsidR="00314C83" w:rsidRPr="0020735E" w:rsidRDefault="00314C83" w:rsidP="00314C83">
      <w:pPr>
        <w:pStyle w:val="30"/>
        <w:ind w:firstLine="284"/>
        <w:rPr>
          <w:rFonts w:eastAsiaTheme="minorHAnsi" w:cstheme="minorBidi"/>
          <w:caps w:val="0"/>
          <w:sz w:val="24"/>
          <w:szCs w:val="22"/>
          <w:lang w:val="ru-RU"/>
        </w:rPr>
      </w:pPr>
      <w:r w:rsidRPr="0020735E">
        <w:rPr>
          <w:rFonts w:eastAsiaTheme="minorHAnsi" w:cstheme="minorBidi"/>
          <w:caps w:val="0"/>
          <w:sz w:val="24"/>
          <w:szCs w:val="22"/>
          <w:lang w:val="ru-RU"/>
        </w:rPr>
        <w:t xml:space="preserve">- </w:t>
      </w:r>
      <w:r w:rsidR="0020735E">
        <w:rPr>
          <w:rFonts w:eastAsiaTheme="minorHAnsi" w:cstheme="minorBidi"/>
          <w:caps w:val="0"/>
          <w:sz w:val="24"/>
          <w:szCs w:val="22"/>
          <w:lang w:val="ru-RU"/>
        </w:rPr>
        <w:t>написание проектной документации</w:t>
      </w:r>
      <w:r w:rsidRPr="0020735E">
        <w:rPr>
          <w:rFonts w:eastAsiaTheme="minorHAnsi" w:cstheme="minorBidi"/>
          <w:caps w:val="0"/>
          <w:sz w:val="24"/>
          <w:szCs w:val="22"/>
          <w:lang w:val="ru-RU"/>
        </w:rPr>
        <w:t>;</w:t>
      </w:r>
    </w:p>
    <w:p w:rsidR="00314C83" w:rsidRPr="0020735E" w:rsidRDefault="00314C83" w:rsidP="00314C83">
      <w:pPr>
        <w:pStyle w:val="30"/>
        <w:ind w:firstLine="284"/>
        <w:rPr>
          <w:rFonts w:eastAsiaTheme="minorHAnsi" w:cstheme="minorBidi"/>
          <w:caps w:val="0"/>
          <w:sz w:val="24"/>
          <w:szCs w:val="22"/>
          <w:lang w:val="ru-RU"/>
        </w:rPr>
      </w:pPr>
      <w:r w:rsidRPr="0020735E">
        <w:rPr>
          <w:rFonts w:eastAsiaTheme="minorHAnsi" w:cstheme="minorBidi"/>
          <w:caps w:val="0"/>
          <w:sz w:val="24"/>
          <w:szCs w:val="22"/>
          <w:lang w:val="ru-RU"/>
        </w:rPr>
        <w:t xml:space="preserve">- </w:t>
      </w:r>
      <w:r w:rsidR="0020735E">
        <w:rPr>
          <w:rFonts w:eastAsiaTheme="minorHAnsi" w:cstheme="minorBidi"/>
          <w:caps w:val="0"/>
          <w:sz w:val="24"/>
          <w:szCs w:val="22"/>
          <w:lang w:val="ru-RU"/>
        </w:rPr>
        <w:t>распределение задач</w:t>
      </w:r>
      <w:r w:rsidRPr="0020735E">
        <w:rPr>
          <w:rFonts w:eastAsiaTheme="minorHAnsi" w:cstheme="minorBidi"/>
          <w:caps w:val="0"/>
          <w:sz w:val="24"/>
          <w:szCs w:val="22"/>
          <w:lang w:val="ru-RU"/>
        </w:rPr>
        <w:t>;</w:t>
      </w:r>
    </w:p>
    <w:p w:rsidR="00314C83" w:rsidRPr="0020735E" w:rsidRDefault="00314C83" w:rsidP="00314C83">
      <w:pPr>
        <w:pStyle w:val="30"/>
        <w:ind w:firstLine="284"/>
        <w:rPr>
          <w:rFonts w:eastAsiaTheme="minorHAnsi" w:cstheme="minorBidi"/>
          <w:caps w:val="0"/>
          <w:sz w:val="24"/>
          <w:szCs w:val="22"/>
          <w:lang w:val="ru-RU"/>
        </w:rPr>
      </w:pPr>
      <w:r w:rsidRPr="0020735E">
        <w:rPr>
          <w:rFonts w:eastAsiaTheme="minorHAnsi" w:cstheme="minorBidi"/>
          <w:caps w:val="0"/>
          <w:sz w:val="24"/>
          <w:szCs w:val="22"/>
          <w:lang w:val="ru-RU"/>
        </w:rPr>
        <w:t xml:space="preserve">- </w:t>
      </w:r>
      <w:bookmarkStart w:id="0" w:name="_GoBack"/>
      <w:r w:rsidR="0020735E">
        <w:rPr>
          <w:rFonts w:eastAsiaTheme="minorHAnsi" w:cstheme="minorBidi"/>
          <w:caps w:val="0"/>
          <w:sz w:val="24"/>
          <w:szCs w:val="22"/>
          <w:lang w:val="ru-RU"/>
        </w:rPr>
        <w:t>оценивание сроков выполне</w:t>
      </w:r>
      <w:bookmarkEnd w:id="0"/>
      <w:r w:rsidRPr="0020735E">
        <w:rPr>
          <w:rFonts w:eastAsiaTheme="minorHAnsi" w:cstheme="minorBidi"/>
          <w:caps w:val="0"/>
          <w:sz w:val="24"/>
          <w:szCs w:val="22"/>
          <w:lang w:val="ru-RU"/>
        </w:rPr>
        <w:t>.</w:t>
      </w:r>
    </w:p>
    <w:p w:rsidR="00314C83" w:rsidRPr="0020735E" w:rsidRDefault="00314C83" w:rsidP="00314C83">
      <w:pPr>
        <w:rPr>
          <w:caps/>
          <w:sz w:val="24"/>
          <w:lang w:val="ru-RU"/>
        </w:rPr>
      </w:pPr>
    </w:p>
    <w:p w:rsidR="00314C83" w:rsidRPr="0020735E" w:rsidRDefault="00314C83" w:rsidP="000F1827">
      <w:pPr>
        <w:pStyle w:val="30"/>
        <w:rPr>
          <w:lang w:val="ru-RU"/>
        </w:rPr>
      </w:pPr>
    </w:p>
    <w:p w:rsidR="0023705D" w:rsidRPr="00D413F9" w:rsidRDefault="000F1827" w:rsidP="00D413F9">
      <w:pPr>
        <w:pStyle w:val="30"/>
      </w:pPr>
      <w:r>
        <w:t>JAN</w:t>
      </w:r>
      <w:r w:rsidR="00F13EFB">
        <w:t>. 2016</w:t>
      </w:r>
      <w:r w:rsidR="00D413F9" w:rsidRPr="00D413F9">
        <w:t xml:space="preserve"> –</w:t>
      </w:r>
      <w:r w:rsidR="00D413F9">
        <w:t xml:space="preserve"> </w:t>
      </w:r>
      <w:r>
        <w:t>FEB. 2018 – 2 yr 1</w:t>
      </w:r>
      <w:r w:rsidR="00825574">
        <w:t xml:space="preserve"> mo</w:t>
      </w:r>
    </w:p>
    <w:p w:rsidR="0023705D" w:rsidRPr="00513EFC" w:rsidRDefault="000F1827" w:rsidP="00513EFC">
      <w:pPr>
        <w:pStyle w:val="20"/>
      </w:pPr>
      <w:r>
        <w:t>Software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F13EFB">
        <w:rPr>
          <w:rStyle w:val="ad"/>
        </w:rPr>
        <w:t>NetCracker, Kyiv</w:t>
      </w:r>
    </w:p>
    <w:p w:rsidR="00927933" w:rsidRDefault="00927933" w:rsidP="00927933">
      <w:pPr>
        <w:pStyle w:val="30"/>
        <w:rPr>
          <w:rFonts w:eastAsiaTheme="minorHAnsi" w:cstheme="minorBidi"/>
          <w:caps w:val="0"/>
          <w:sz w:val="24"/>
          <w:szCs w:val="22"/>
        </w:rPr>
      </w:pPr>
      <w:r w:rsidRPr="00041861">
        <w:rPr>
          <w:rFonts w:eastAsiaTheme="minorHAnsi" w:cstheme="minorBidi"/>
          <w:caps w:val="0"/>
          <w:sz w:val="24"/>
          <w:szCs w:val="22"/>
        </w:rPr>
        <w:t>Software development on NetCracker implementation project for product integration into BSS/OSS structure of Tier 3 Service Provider in Belgium using Spring (Core, Data, WS), Oracle, SOAP and JMS.</w:t>
      </w:r>
    </w:p>
    <w:p w:rsidR="00314C83" w:rsidRPr="00041861" w:rsidRDefault="00314C83" w:rsidP="00927933">
      <w:pPr>
        <w:pStyle w:val="30"/>
        <w:rPr>
          <w:rFonts w:eastAsiaTheme="minorHAnsi" w:cstheme="minorBidi"/>
          <w:caps w:val="0"/>
          <w:sz w:val="24"/>
          <w:szCs w:val="22"/>
        </w:rPr>
      </w:pPr>
    </w:p>
    <w:p w:rsidR="00927933" w:rsidRPr="00041861" w:rsidRDefault="00927933" w:rsidP="00927933">
      <w:pPr>
        <w:pStyle w:val="30"/>
        <w:rPr>
          <w:rFonts w:eastAsiaTheme="minorHAnsi" w:cstheme="minorBidi"/>
          <w:caps w:val="0"/>
          <w:sz w:val="24"/>
          <w:szCs w:val="22"/>
        </w:rPr>
      </w:pPr>
      <w:r w:rsidRPr="00041861">
        <w:rPr>
          <w:rFonts w:eastAsiaTheme="minorHAnsi" w:cstheme="minorBidi"/>
          <w:caps w:val="0"/>
          <w:sz w:val="24"/>
          <w:szCs w:val="22"/>
        </w:rPr>
        <w:t>Responsibilities:</w:t>
      </w:r>
    </w:p>
    <w:p w:rsidR="00927933" w:rsidRPr="00041861" w:rsidRDefault="00927933" w:rsidP="00927933">
      <w:pPr>
        <w:pStyle w:val="30"/>
        <w:ind w:firstLine="284"/>
        <w:rPr>
          <w:rFonts w:eastAsiaTheme="minorHAnsi" w:cstheme="minorBidi"/>
          <w:caps w:val="0"/>
          <w:sz w:val="24"/>
          <w:szCs w:val="22"/>
        </w:rPr>
      </w:pPr>
      <w:r w:rsidRPr="00041861">
        <w:rPr>
          <w:rFonts w:eastAsiaTheme="minorHAnsi" w:cstheme="minorBidi"/>
          <w:caps w:val="0"/>
          <w:sz w:val="24"/>
          <w:szCs w:val="22"/>
        </w:rPr>
        <w:t>- developing integration layer;</w:t>
      </w:r>
    </w:p>
    <w:p w:rsidR="00927933" w:rsidRPr="00041861" w:rsidRDefault="00927933" w:rsidP="00927933">
      <w:pPr>
        <w:pStyle w:val="30"/>
        <w:ind w:firstLine="284"/>
        <w:rPr>
          <w:rFonts w:eastAsiaTheme="minorHAnsi" w:cstheme="minorBidi"/>
          <w:caps w:val="0"/>
          <w:sz w:val="24"/>
          <w:szCs w:val="22"/>
        </w:rPr>
      </w:pPr>
      <w:r w:rsidRPr="00041861">
        <w:rPr>
          <w:rFonts w:eastAsiaTheme="minorHAnsi" w:cstheme="minorBidi"/>
          <w:caps w:val="0"/>
          <w:sz w:val="24"/>
          <w:szCs w:val="22"/>
        </w:rPr>
        <w:t>- perform initial data analysis, analysis of project documentation;</w:t>
      </w:r>
    </w:p>
    <w:p w:rsidR="00927933" w:rsidRPr="00041861" w:rsidRDefault="00927933" w:rsidP="00927933">
      <w:pPr>
        <w:pStyle w:val="30"/>
        <w:ind w:firstLine="284"/>
        <w:rPr>
          <w:rFonts w:eastAsiaTheme="minorHAnsi" w:cstheme="minorBidi"/>
          <w:caps w:val="0"/>
          <w:sz w:val="24"/>
          <w:szCs w:val="22"/>
        </w:rPr>
      </w:pPr>
      <w:r w:rsidRPr="00041861">
        <w:rPr>
          <w:rFonts w:eastAsiaTheme="minorHAnsi" w:cstheme="minorBidi"/>
          <w:caps w:val="0"/>
          <w:sz w:val="24"/>
          <w:szCs w:val="22"/>
        </w:rPr>
        <w:t>- project implementation according to design documents;</w:t>
      </w:r>
    </w:p>
    <w:p w:rsidR="00927933" w:rsidRPr="00041861" w:rsidRDefault="00927933" w:rsidP="00927933">
      <w:pPr>
        <w:pStyle w:val="30"/>
        <w:ind w:firstLine="284"/>
        <w:rPr>
          <w:rFonts w:eastAsiaTheme="minorHAnsi" w:cstheme="minorBidi"/>
          <w:caps w:val="0"/>
          <w:sz w:val="24"/>
          <w:szCs w:val="22"/>
        </w:rPr>
      </w:pPr>
      <w:r w:rsidRPr="00041861">
        <w:rPr>
          <w:rFonts w:eastAsiaTheme="minorHAnsi" w:cstheme="minorBidi"/>
          <w:caps w:val="0"/>
          <w:sz w:val="24"/>
          <w:szCs w:val="22"/>
        </w:rPr>
        <w:t>- compose and execute unit tests, perform bug fixing;</w:t>
      </w:r>
    </w:p>
    <w:p w:rsidR="00041861" w:rsidRPr="000F1827" w:rsidRDefault="00927933" w:rsidP="000F1827">
      <w:pPr>
        <w:pStyle w:val="30"/>
        <w:ind w:firstLine="284"/>
        <w:rPr>
          <w:rFonts w:eastAsiaTheme="minorHAnsi" w:cstheme="minorBidi"/>
          <w:caps w:val="0"/>
          <w:sz w:val="24"/>
          <w:szCs w:val="22"/>
        </w:rPr>
      </w:pPr>
      <w:r w:rsidRPr="00041861">
        <w:rPr>
          <w:rFonts w:eastAsiaTheme="minorHAnsi" w:cstheme="minorBidi"/>
          <w:caps w:val="0"/>
          <w:sz w:val="24"/>
          <w:szCs w:val="22"/>
        </w:rPr>
        <w:t>- participate in meetings related to product development questions.</w:t>
      </w:r>
    </w:p>
    <w:p w:rsidR="0070237E" w:rsidRDefault="00BC0B14" w:rsidP="00725CB5">
      <w:pPr>
        <w:pStyle w:val="1"/>
      </w:pPr>
      <w:sdt>
        <w:sdtPr>
          <w:alias w:val="Education:"/>
          <w:tag w:val="Education:"/>
          <w:id w:val="543866955"/>
          <w:placeholder>
            <w:docPart w:val="3460E248AEBF4451AC8669D54DB782C7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F13EFB" w:rsidRPr="00D413F9" w:rsidRDefault="00F13EFB" w:rsidP="00F13EFB">
      <w:pPr>
        <w:pStyle w:val="30"/>
      </w:pPr>
      <w:r>
        <w:t>sep. 2012</w:t>
      </w:r>
      <w:r w:rsidRPr="00D413F9">
        <w:t xml:space="preserve"> –</w:t>
      </w:r>
      <w:r>
        <w:t xml:space="preserve"> Jun. 2016</w:t>
      </w:r>
    </w:p>
    <w:p w:rsidR="0070237E" w:rsidRPr="005C4E1A" w:rsidRDefault="005C4E1A" w:rsidP="00AF5A67">
      <w:pPr>
        <w:pStyle w:val="20"/>
        <w:rPr>
          <w:sz w:val="26"/>
          <w:lang w:val="en"/>
        </w:rPr>
      </w:pPr>
      <w:r w:rsidRPr="005C4E1A">
        <w:rPr>
          <w:sz w:val="26"/>
        </w:rPr>
        <w:t xml:space="preserve">Bachelor of Computer Science </w:t>
      </w:r>
      <w:r w:rsidR="0095272C" w:rsidRPr="005C4E1A">
        <w:rPr>
          <w:sz w:val="26"/>
        </w:rPr>
        <w:t>/</w:t>
      </w:r>
      <w:r w:rsidR="0070237E" w:rsidRPr="005C4E1A">
        <w:rPr>
          <w:sz w:val="26"/>
        </w:rPr>
        <w:t xml:space="preserve"> </w:t>
      </w:r>
      <w:r w:rsidR="00AF5A67" w:rsidRPr="005C4E1A">
        <w:rPr>
          <w:color w:val="595959" w:themeColor="text1" w:themeTint="A6"/>
          <w:sz w:val="24"/>
        </w:rPr>
        <w:t>I. Sikorsky Kyiv Polytechnic Institute</w:t>
      </w:r>
    </w:p>
    <w:p w:rsidR="00F13EFB" w:rsidRPr="00D413F9" w:rsidRDefault="00F13EFB" w:rsidP="00F13EFB">
      <w:pPr>
        <w:pStyle w:val="30"/>
      </w:pPr>
      <w:r>
        <w:t>sep. 2016</w:t>
      </w:r>
      <w:r w:rsidRPr="00D413F9">
        <w:t xml:space="preserve"> –</w:t>
      </w:r>
      <w:r>
        <w:t xml:space="preserve"> dec. 2017</w:t>
      </w:r>
    </w:p>
    <w:p w:rsidR="00200B48" w:rsidRPr="00200B48" w:rsidRDefault="005C4E1A" w:rsidP="00927933">
      <w:pPr>
        <w:pStyle w:val="20"/>
        <w:rPr>
          <w:color w:val="595959" w:themeColor="text1" w:themeTint="A6"/>
          <w:sz w:val="24"/>
        </w:rPr>
      </w:pPr>
      <w:r w:rsidRPr="005C4E1A">
        <w:rPr>
          <w:sz w:val="26"/>
        </w:rPr>
        <w:t xml:space="preserve">Master of Computer Science / </w:t>
      </w:r>
      <w:r w:rsidRPr="005C4E1A">
        <w:rPr>
          <w:color w:val="595959" w:themeColor="text1" w:themeTint="A6"/>
          <w:sz w:val="24"/>
        </w:rPr>
        <w:t>I. Sikorsky Kyiv Polytechnic Institute</w:t>
      </w:r>
    </w:p>
    <w:p w:rsidR="00200B48" w:rsidRDefault="00200B48" w:rsidP="00AF5A67">
      <w:pPr>
        <w:rPr>
          <w:lang w:val="en"/>
        </w:rPr>
      </w:pPr>
    </w:p>
    <w:p w:rsidR="00200B48" w:rsidRDefault="00200B48" w:rsidP="00200B48">
      <w:pPr>
        <w:pStyle w:val="1"/>
      </w:pPr>
      <w:r>
        <w:t>Languages</w:t>
      </w:r>
    </w:p>
    <w:p w:rsidR="00200B48" w:rsidRDefault="00200B48" w:rsidP="00200B48">
      <w:pPr>
        <w:pStyle w:val="20"/>
        <w:rPr>
          <w:color w:val="595959" w:themeColor="text1" w:themeTint="A6"/>
          <w:sz w:val="24"/>
        </w:rPr>
      </w:pPr>
      <w:r w:rsidRPr="00200B48">
        <w:rPr>
          <w:sz w:val="24"/>
        </w:rPr>
        <w:t xml:space="preserve">English </w:t>
      </w:r>
      <w:r>
        <w:rPr>
          <w:color w:val="595959" w:themeColor="text1" w:themeTint="A6"/>
          <w:sz w:val="24"/>
        </w:rPr>
        <w:t>– pre-intermediate</w:t>
      </w:r>
    </w:p>
    <w:p w:rsidR="00200B48" w:rsidRDefault="00200B48" w:rsidP="00200B48">
      <w:pPr>
        <w:pStyle w:val="20"/>
        <w:rPr>
          <w:color w:val="595959" w:themeColor="text1" w:themeTint="A6"/>
          <w:sz w:val="24"/>
        </w:rPr>
      </w:pPr>
      <w:r w:rsidRPr="00200B48">
        <w:rPr>
          <w:sz w:val="24"/>
        </w:rPr>
        <w:t xml:space="preserve">Russian </w:t>
      </w:r>
      <w:r>
        <w:rPr>
          <w:color w:val="595959" w:themeColor="text1" w:themeTint="A6"/>
          <w:sz w:val="24"/>
        </w:rPr>
        <w:t>– native</w:t>
      </w:r>
    </w:p>
    <w:p w:rsidR="00200B48" w:rsidRPr="00200B48" w:rsidRDefault="00200B48" w:rsidP="00200B48">
      <w:pPr>
        <w:pStyle w:val="20"/>
        <w:rPr>
          <w:color w:val="595959" w:themeColor="text1" w:themeTint="A6"/>
          <w:sz w:val="24"/>
        </w:rPr>
      </w:pPr>
      <w:r w:rsidRPr="00200B48">
        <w:rPr>
          <w:sz w:val="24"/>
        </w:rPr>
        <w:t xml:space="preserve">Ukrainian </w:t>
      </w:r>
      <w:r>
        <w:rPr>
          <w:color w:val="595959" w:themeColor="text1" w:themeTint="A6"/>
          <w:sz w:val="24"/>
        </w:rPr>
        <w:t>- native</w:t>
      </w:r>
    </w:p>
    <w:p w:rsidR="00041861" w:rsidRPr="00200B48" w:rsidRDefault="00041861" w:rsidP="00AF5A67"/>
    <w:sectPr w:rsidR="00041861" w:rsidRPr="00200B48" w:rsidSect="008E5E0C">
      <w:pgSz w:w="12240" w:h="15840" w:code="1"/>
      <w:pgMar w:top="709" w:right="1440" w:bottom="426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B14" w:rsidRDefault="00BC0B14" w:rsidP="00725803">
      <w:pPr>
        <w:spacing w:after="0"/>
      </w:pPr>
      <w:r>
        <w:separator/>
      </w:r>
    </w:p>
  </w:endnote>
  <w:endnote w:type="continuationSeparator" w:id="0">
    <w:p w:rsidR="00BC0B14" w:rsidRDefault="00BC0B1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B14" w:rsidRDefault="00BC0B14" w:rsidP="00725803">
      <w:pPr>
        <w:spacing w:after="0"/>
      </w:pPr>
      <w:r>
        <w:separator/>
      </w:r>
    </w:p>
  </w:footnote>
  <w:footnote w:type="continuationSeparator" w:id="0">
    <w:p w:rsidR="00BC0B14" w:rsidRDefault="00BC0B1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2547A"/>
    <w:multiLevelType w:val="hybridMultilevel"/>
    <w:tmpl w:val="04F0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41D60"/>
    <w:multiLevelType w:val="hybridMultilevel"/>
    <w:tmpl w:val="2AF45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1A"/>
    <w:rsid w:val="0001441A"/>
    <w:rsid w:val="00025E77"/>
    <w:rsid w:val="00027312"/>
    <w:rsid w:val="00041861"/>
    <w:rsid w:val="000645F2"/>
    <w:rsid w:val="00082F03"/>
    <w:rsid w:val="000835A0"/>
    <w:rsid w:val="000934A2"/>
    <w:rsid w:val="000F1827"/>
    <w:rsid w:val="00177E64"/>
    <w:rsid w:val="001A4CA5"/>
    <w:rsid w:val="001B0955"/>
    <w:rsid w:val="001E41E6"/>
    <w:rsid w:val="00200B48"/>
    <w:rsid w:val="0020735E"/>
    <w:rsid w:val="00212EBB"/>
    <w:rsid w:val="00227784"/>
    <w:rsid w:val="0023705D"/>
    <w:rsid w:val="00250A31"/>
    <w:rsid w:val="00251C13"/>
    <w:rsid w:val="002922D0"/>
    <w:rsid w:val="002E238D"/>
    <w:rsid w:val="00314C83"/>
    <w:rsid w:val="00340B03"/>
    <w:rsid w:val="003566CF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9056D"/>
    <w:rsid w:val="005A4A49"/>
    <w:rsid w:val="005B1D68"/>
    <w:rsid w:val="005B33EF"/>
    <w:rsid w:val="005C4E1A"/>
    <w:rsid w:val="00611B37"/>
    <w:rsid w:val="006252B4"/>
    <w:rsid w:val="00646BA2"/>
    <w:rsid w:val="00675EA0"/>
    <w:rsid w:val="006B655C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95CF8"/>
    <w:rsid w:val="00825574"/>
    <w:rsid w:val="00857E6B"/>
    <w:rsid w:val="0089500E"/>
    <w:rsid w:val="008968C4"/>
    <w:rsid w:val="008D7C1C"/>
    <w:rsid w:val="008E5E0C"/>
    <w:rsid w:val="0092291B"/>
    <w:rsid w:val="00927933"/>
    <w:rsid w:val="00932D92"/>
    <w:rsid w:val="0095272C"/>
    <w:rsid w:val="00972024"/>
    <w:rsid w:val="009F04D2"/>
    <w:rsid w:val="009F2BA7"/>
    <w:rsid w:val="009F6DA0"/>
    <w:rsid w:val="00A01182"/>
    <w:rsid w:val="00A953FD"/>
    <w:rsid w:val="00AA3509"/>
    <w:rsid w:val="00AD13CB"/>
    <w:rsid w:val="00AD3FD8"/>
    <w:rsid w:val="00AF5A67"/>
    <w:rsid w:val="00B370A8"/>
    <w:rsid w:val="00BC0B14"/>
    <w:rsid w:val="00BC7376"/>
    <w:rsid w:val="00BD669A"/>
    <w:rsid w:val="00C13F2B"/>
    <w:rsid w:val="00C43D65"/>
    <w:rsid w:val="00C54550"/>
    <w:rsid w:val="00C84833"/>
    <w:rsid w:val="00C9044F"/>
    <w:rsid w:val="00CE3E23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13EFB"/>
    <w:rsid w:val="00F33011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BBF81"/>
  <w15:chartTrackingRefBased/>
  <w15:docId w15:val="{14A87F18-3645-453B-802C-74CB2CD7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E2970"/>
  </w:style>
  <w:style w:type="paragraph" w:styleId="1">
    <w:name w:val="heading 1"/>
    <w:basedOn w:val="a1"/>
    <w:link w:val="10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Нижний колонтитул Знак"/>
    <w:basedOn w:val="a2"/>
    <w:link w:val="a7"/>
    <w:uiPriority w:val="99"/>
    <w:rsid w:val="00380AE7"/>
  </w:style>
  <w:style w:type="character" w:customStyle="1" w:styleId="10">
    <w:name w:val="Заголовок 1 Знак"/>
    <w:basedOn w:val="a2"/>
    <w:link w:val="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Заголовок 2 Знак"/>
    <w:basedOn w:val="a2"/>
    <w:link w:val="20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31">
    <w:name w:val="Заголовок 3 Знак"/>
    <w:basedOn w:val="a2"/>
    <w:link w:val="30"/>
    <w:uiPriority w:val="9"/>
    <w:rsid w:val="0052113B"/>
    <w:rPr>
      <w:rFonts w:eastAsiaTheme="majorEastAsia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Заголовок Знак"/>
    <w:basedOn w:val="a2"/>
    <w:link w:val="aa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c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d">
    <w:name w:val="Emphasis"/>
    <w:basedOn w:val="a2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ae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">
    <w:name w:val="Subtitle"/>
    <w:basedOn w:val="a1"/>
    <w:link w:val="af0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1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2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3">
    <w:name w:val="Intense Quote"/>
    <w:basedOn w:val="a1"/>
    <w:next w:val="a1"/>
    <w:link w:val="af4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af4">
    <w:name w:val="Выделенная цитата Знак"/>
    <w:basedOn w:val="a2"/>
    <w:link w:val="af3"/>
    <w:uiPriority w:val="30"/>
    <w:semiHidden/>
    <w:rsid w:val="002922D0"/>
    <w:rPr>
      <w:i/>
      <w:iCs/>
      <w:color w:val="007FAB" w:themeColor="accent1"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5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2"/>
    <w:link w:val="af6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922D0"/>
    <w:rPr>
      <w:szCs w:val="16"/>
    </w:rPr>
  </w:style>
  <w:style w:type="character" w:styleId="af8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2922D0"/>
    <w:rPr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2922D0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922D0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922D0"/>
    <w:rPr>
      <w:b/>
      <w:bCs/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2922D0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2922D0"/>
    <w:rPr>
      <w:szCs w:val="20"/>
    </w:rPr>
  </w:style>
  <w:style w:type="paragraph" w:styleId="25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Текст макроса Знак"/>
    <w:basedOn w:val="a2"/>
    <w:link w:val="aff3"/>
    <w:uiPriority w:val="99"/>
    <w:semiHidden/>
    <w:rsid w:val="002922D0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aff6">
    <w:name w:val="Текст Знак"/>
    <w:basedOn w:val="a2"/>
    <w:link w:val="aff5"/>
    <w:uiPriority w:val="99"/>
    <w:semiHidden/>
    <w:rsid w:val="002922D0"/>
    <w:rPr>
      <w:rFonts w:ascii="Consolas" w:hAnsi="Consolas"/>
      <w:szCs w:val="21"/>
    </w:rPr>
  </w:style>
  <w:style w:type="paragraph" w:styleId="aff7">
    <w:name w:val="Bibliography"/>
    <w:basedOn w:val="a1"/>
    <w:next w:val="a1"/>
    <w:uiPriority w:val="37"/>
    <w:semiHidden/>
    <w:unhideWhenUsed/>
    <w:rsid w:val="006C47D8"/>
  </w:style>
  <w:style w:type="paragraph" w:styleId="aff8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6C47D8"/>
    <w:pPr>
      <w:spacing w:after="120"/>
    </w:pPr>
  </w:style>
  <w:style w:type="character" w:customStyle="1" w:styleId="affa">
    <w:name w:val="Основной текст Знак"/>
    <w:basedOn w:val="a2"/>
    <w:link w:val="aff9"/>
    <w:uiPriority w:val="99"/>
    <w:semiHidden/>
    <w:rsid w:val="006C47D8"/>
  </w:style>
  <w:style w:type="paragraph" w:styleId="26">
    <w:name w:val="Body Text 2"/>
    <w:basedOn w:val="a1"/>
    <w:link w:val="27"/>
    <w:uiPriority w:val="99"/>
    <w:semiHidden/>
    <w:unhideWhenUsed/>
    <w:rsid w:val="006C47D8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6C47D8"/>
  </w:style>
  <w:style w:type="paragraph" w:styleId="affb">
    <w:name w:val="Body Text First Indent"/>
    <w:basedOn w:val="aff9"/>
    <w:link w:val="affc"/>
    <w:uiPriority w:val="99"/>
    <w:semiHidden/>
    <w:unhideWhenUsed/>
    <w:rsid w:val="006C47D8"/>
    <w:pPr>
      <w:spacing w:after="260"/>
      <w:ind w:firstLine="360"/>
    </w:pPr>
  </w:style>
  <w:style w:type="character" w:customStyle="1" w:styleId="affc">
    <w:name w:val="Красная строка Знак"/>
    <w:basedOn w:val="affa"/>
    <w:link w:val="affb"/>
    <w:uiPriority w:val="99"/>
    <w:semiHidden/>
    <w:rsid w:val="006C47D8"/>
  </w:style>
  <w:style w:type="paragraph" w:styleId="affd">
    <w:name w:val="Body Text Indent"/>
    <w:basedOn w:val="a1"/>
    <w:link w:val="affe"/>
    <w:uiPriority w:val="99"/>
    <w:semiHidden/>
    <w:unhideWhenUsed/>
    <w:rsid w:val="006C47D8"/>
    <w:pPr>
      <w:spacing w:after="120"/>
      <w:ind w:left="360"/>
    </w:pPr>
  </w:style>
  <w:style w:type="character" w:customStyle="1" w:styleId="affe">
    <w:name w:val="Основной текст с отступом Знак"/>
    <w:basedOn w:val="a2"/>
    <w:link w:val="affd"/>
    <w:uiPriority w:val="99"/>
    <w:semiHidden/>
    <w:rsid w:val="006C47D8"/>
  </w:style>
  <w:style w:type="paragraph" w:styleId="28">
    <w:name w:val="Body Text First Indent 2"/>
    <w:basedOn w:val="affd"/>
    <w:link w:val="29"/>
    <w:uiPriority w:val="99"/>
    <w:semiHidden/>
    <w:unhideWhenUsed/>
    <w:rsid w:val="006C47D8"/>
    <w:pPr>
      <w:spacing w:after="260"/>
      <w:ind w:firstLine="360"/>
    </w:pPr>
  </w:style>
  <w:style w:type="character" w:customStyle="1" w:styleId="29">
    <w:name w:val="Красная строка 2 Знак"/>
    <w:basedOn w:val="affe"/>
    <w:link w:val="28"/>
    <w:uiPriority w:val="99"/>
    <w:semiHidden/>
    <w:rsid w:val="006C47D8"/>
  </w:style>
  <w:style w:type="paragraph" w:styleId="2a">
    <w:name w:val="Body Text Indent 2"/>
    <w:basedOn w:val="a1"/>
    <w:link w:val="2b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2"/>
    <w:link w:val="2a"/>
    <w:uiPriority w:val="99"/>
    <w:semiHidden/>
    <w:rsid w:val="006C47D8"/>
  </w:style>
  <w:style w:type="paragraph" w:styleId="afff">
    <w:name w:val="Closing"/>
    <w:basedOn w:val="a1"/>
    <w:link w:val="afff0"/>
    <w:uiPriority w:val="99"/>
    <w:semiHidden/>
    <w:unhideWhenUsed/>
    <w:rsid w:val="006C47D8"/>
    <w:pPr>
      <w:spacing w:after="0"/>
      <w:ind w:left="4320"/>
    </w:pPr>
  </w:style>
  <w:style w:type="character" w:customStyle="1" w:styleId="afff0">
    <w:name w:val="Прощание Знак"/>
    <w:basedOn w:val="a2"/>
    <w:link w:val="afff"/>
    <w:uiPriority w:val="99"/>
    <w:semiHidden/>
    <w:rsid w:val="006C47D8"/>
  </w:style>
  <w:style w:type="table" w:styleId="afff1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6C47D8"/>
  </w:style>
  <w:style w:type="character" w:customStyle="1" w:styleId="afff6">
    <w:name w:val="Дата Знак"/>
    <w:basedOn w:val="a2"/>
    <w:link w:val="afff5"/>
    <w:uiPriority w:val="99"/>
    <w:semiHidden/>
    <w:rsid w:val="006C47D8"/>
  </w:style>
  <w:style w:type="paragraph" w:styleId="afff7">
    <w:name w:val="E-mail Signature"/>
    <w:basedOn w:val="a1"/>
    <w:link w:val="afff8"/>
    <w:uiPriority w:val="99"/>
    <w:semiHidden/>
    <w:unhideWhenUsed/>
    <w:rsid w:val="006C47D8"/>
    <w:pPr>
      <w:spacing w:after="0"/>
    </w:pPr>
  </w:style>
  <w:style w:type="character" w:customStyle="1" w:styleId="afff8">
    <w:name w:val="Электронная подпись Знак"/>
    <w:basedOn w:val="a2"/>
    <w:link w:val="afff7"/>
    <w:uiPriority w:val="99"/>
    <w:semiHidden/>
    <w:rsid w:val="006C47D8"/>
  </w:style>
  <w:style w:type="character" w:styleId="afff9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-13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20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230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2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2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33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-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420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430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4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-520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-530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-5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-5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-63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620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630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6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6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7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d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ff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0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1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6C47D8"/>
  </w:style>
  <w:style w:type="paragraph" w:styleId="affff4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f6">
    <w:name w:val="List Paragraph"/>
    <w:basedOn w:val="a1"/>
    <w:uiPriority w:val="34"/>
    <w:unhideWhenUsed/>
    <w:qFormat/>
    <w:rsid w:val="006C47D8"/>
    <w:pPr>
      <w:ind w:left="720"/>
      <w:contextualSpacing/>
    </w:pPr>
  </w:style>
  <w:style w:type="table" w:styleId="-1a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121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131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1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1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2a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21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231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2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2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3a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421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431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4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5a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621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631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6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6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70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qFormat/>
    <w:rsid w:val="006C47D8"/>
    <w:pPr>
      <w:spacing w:after="0"/>
    </w:pPr>
  </w:style>
  <w:style w:type="paragraph" w:styleId="affffa">
    <w:name w:val="Normal (Web)"/>
    <w:basedOn w:val="a1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6C47D8"/>
    <w:pPr>
      <w:spacing w:after="0"/>
    </w:pPr>
  </w:style>
  <w:style w:type="character" w:customStyle="1" w:styleId="affffd">
    <w:name w:val="Заголовок записки Знак"/>
    <w:basedOn w:val="a2"/>
    <w:link w:val="affffc"/>
    <w:uiPriority w:val="99"/>
    <w:semiHidden/>
    <w:rsid w:val="006C47D8"/>
  </w:style>
  <w:style w:type="character" w:styleId="affffe">
    <w:name w:val="page number"/>
    <w:basedOn w:val="a2"/>
    <w:uiPriority w:val="99"/>
    <w:semiHidden/>
    <w:unhideWhenUsed/>
    <w:rsid w:val="006C47D8"/>
  </w:style>
  <w:style w:type="table" w:styleId="15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6C47D8"/>
  </w:style>
  <w:style w:type="character" w:customStyle="1" w:styleId="afffff0">
    <w:name w:val="Приветствие Знак"/>
    <w:basedOn w:val="a2"/>
    <w:link w:val="afffff"/>
    <w:uiPriority w:val="99"/>
    <w:semiHidden/>
    <w:rsid w:val="006C47D8"/>
  </w:style>
  <w:style w:type="paragraph" w:styleId="afffff1">
    <w:name w:val="Signature"/>
    <w:basedOn w:val="a1"/>
    <w:link w:val="afffff2"/>
    <w:uiPriority w:val="99"/>
    <w:semiHidden/>
    <w:unhideWhenUsed/>
    <w:rsid w:val="006C47D8"/>
    <w:pPr>
      <w:spacing w:after="0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6C47D8"/>
  </w:style>
  <w:style w:type="character" w:styleId="afffff3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a1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dmitriy-chalienko-a37a05101/" TargetMode="External"/><Relationship Id="rId4" Type="http://schemas.openxmlformats.org/officeDocument/2006/relationships/styles" Target="styles.xml"/><Relationship Id="rId9" Type="http://schemas.openxmlformats.org/officeDocument/2006/relationships/hyperlink" Target="mailto:dmitriy.chalienk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wnloads\tf164024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D36D1D25A44D9FA31101DF0F29D3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F5107-0A52-49FD-B823-C025BE812918}"/>
      </w:docPartPr>
      <w:docPartBody>
        <w:p w:rsidR="0003761E" w:rsidRDefault="0003761E">
          <w:pPr>
            <w:pStyle w:val="65D36D1D25A44D9FA31101DF0F29D30B"/>
          </w:pPr>
          <w:r>
            <w:t>First Name</w:t>
          </w:r>
        </w:p>
      </w:docPartBody>
    </w:docPart>
    <w:docPart>
      <w:docPartPr>
        <w:name w:val="B1207D8811AF4BA097CB1F3E918F11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8B253-D1D6-4D7D-B32E-7986EE71D08D}"/>
      </w:docPartPr>
      <w:docPartBody>
        <w:p w:rsidR="0003761E" w:rsidRDefault="0003761E">
          <w:pPr>
            <w:pStyle w:val="B1207D8811AF4BA097CB1F3E918F110B"/>
          </w:pPr>
          <w:r>
            <w:t>Last Name</w:t>
          </w:r>
        </w:p>
      </w:docPartBody>
    </w:docPart>
    <w:docPart>
      <w:docPartPr>
        <w:name w:val="454AD04BC8224C3CA001ADA5C9617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BFEE4E-3D51-46E5-98C0-F4DBE1C317DA}"/>
      </w:docPartPr>
      <w:docPartBody>
        <w:p w:rsidR="0003761E" w:rsidRDefault="0003761E">
          <w:pPr>
            <w:pStyle w:val="454AD04BC8224C3CA001ADA5C9617C7D"/>
          </w:pPr>
          <w:r>
            <w:t>Skills</w:t>
          </w:r>
        </w:p>
      </w:docPartBody>
    </w:docPart>
    <w:docPart>
      <w:docPartPr>
        <w:name w:val="1D3BB810929F4BEF99AADA9E78FED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D4FEBB-5413-46C5-ABAB-5B3C8FE30EAE}"/>
      </w:docPartPr>
      <w:docPartBody>
        <w:p w:rsidR="0003761E" w:rsidRDefault="0003761E">
          <w:pPr>
            <w:pStyle w:val="1D3BB810929F4BEF99AADA9E78FED4FD"/>
          </w:pPr>
          <w:r w:rsidRPr="00AD3FD8">
            <w:t>Experience</w:t>
          </w:r>
        </w:p>
      </w:docPartBody>
    </w:docPart>
    <w:docPart>
      <w:docPartPr>
        <w:name w:val="3460E248AEBF4451AC8669D54DB782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32EAE-F3AB-421C-9472-A8DF7839C9A8}"/>
      </w:docPartPr>
      <w:docPartBody>
        <w:p w:rsidR="0003761E" w:rsidRDefault="0003761E">
          <w:pPr>
            <w:pStyle w:val="3460E248AEBF4451AC8669D54DB782C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1E"/>
    <w:rsid w:val="0003761E"/>
    <w:rsid w:val="000457E5"/>
    <w:rsid w:val="005335D9"/>
    <w:rsid w:val="005A28C2"/>
    <w:rsid w:val="006B718B"/>
    <w:rsid w:val="007F7251"/>
    <w:rsid w:val="00957D06"/>
    <w:rsid w:val="0099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D36D1D25A44D9FA31101DF0F29D30B">
    <w:name w:val="65D36D1D25A44D9FA31101DF0F29D30B"/>
  </w:style>
  <w:style w:type="paragraph" w:customStyle="1" w:styleId="B1207D8811AF4BA097CB1F3E918F110B">
    <w:name w:val="B1207D8811AF4BA097CB1F3E918F110B"/>
  </w:style>
  <w:style w:type="paragraph" w:customStyle="1" w:styleId="363FD5F910CC4C0F9742284244625A9D">
    <w:name w:val="363FD5F910CC4C0F9742284244625A9D"/>
  </w:style>
  <w:style w:type="paragraph" w:customStyle="1" w:styleId="1C369D69CE934FC397A39083837757BC">
    <w:name w:val="1C369D69CE934FC397A39083837757BC"/>
  </w:style>
  <w:style w:type="paragraph" w:customStyle="1" w:styleId="9D66B74AE47C4AECBE803AA5D2677084">
    <w:name w:val="9D66B74AE47C4AECBE803AA5D2677084"/>
  </w:style>
  <w:style w:type="paragraph" w:customStyle="1" w:styleId="CE792217B4874318ADCE88A87459AF90">
    <w:name w:val="CE792217B4874318ADCE88A87459AF90"/>
  </w:style>
  <w:style w:type="paragraph" w:customStyle="1" w:styleId="533D98CA7A9F49E4BC83D4602F88AEB6">
    <w:name w:val="533D98CA7A9F49E4BC83D4602F88AEB6"/>
  </w:style>
  <w:style w:type="paragraph" w:customStyle="1" w:styleId="44F868873908409994738220B41399BB">
    <w:name w:val="44F868873908409994738220B41399BB"/>
  </w:style>
  <w:style w:type="paragraph" w:customStyle="1" w:styleId="454AD04BC8224C3CA001ADA5C9617C7D">
    <w:name w:val="454AD04BC8224C3CA001ADA5C9617C7D"/>
  </w:style>
  <w:style w:type="paragraph" w:customStyle="1" w:styleId="D989B36C817D40A1B4B6D8277A950205">
    <w:name w:val="D989B36C817D40A1B4B6D8277A950205"/>
  </w:style>
  <w:style w:type="paragraph" w:customStyle="1" w:styleId="8B9EA02BB3344341A9E431113B329968">
    <w:name w:val="8B9EA02BB3344341A9E431113B329968"/>
  </w:style>
  <w:style w:type="paragraph" w:customStyle="1" w:styleId="DFA76FCACA78405F946F115231F1E5FF">
    <w:name w:val="DFA76FCACA78405F946F115231F1E5FF"/>
  </w:style>
  <w:style w:type="paragraph" w:customStyle="1" w:styleId="15C273AB74C7473CB5CFDEBF9F898875">
    <w:name w:val="15C273AB74C7473CB5CFDEBF9F898875"/>
  </w:style>
  <w:style w:type="paragraph" w:customStyle="1" w:styleId="2919B38D339C4A65B4D83BCA136B6F48">
    <w:name w:val="2919B38D339C4A65B4D83BCA136B6F48"/>
  </w:style>
  <w:style w:type="paragraph" w:customStyle="1" w:styleId="1D3BB810929F4BEF99AADA9E78FED4FD">
    <w:name w:val="1D3BB810929F4BEF99AADA9E78FED4FD"/>
  </w:style>
  <w:style w:type="paragraph" w:customStyle="1" w:styleId="B95ECBF96F32454A80142F60927827A8">
    <w:name w:val="B95ECBF96F32454A80142F60927827A8"/>
  </w:style>
  <w:style w:type="paragraph" w:customStyle="1" w:styleId="8FA8ED86A0A64012B6B6DBA82FA39723">
    <w:name w:val="8FA8ED86A0A64012B6B6DBA82FA39723"/>
  </w:style>
  <w:style w:type="paragraph" w:customStyle="1" w:styleId="952870997C2442FAB83AA6CF75C6EC8C">
    <w:name w:val="952870997C2442FAB83AA6CF75C6EC8C"/>
  </w:style>
  <w:style w:type="character" w:styleId="a3">
    <w:name w:val="Emphasis"/>
    <w:basedOn w:val="a0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09DE7808D604146BFDE90B26F62692E">
    <w:name w:val="709DE7808D604146BFDE90B26F62692E"/>
  </w:style>
  <w:style w:type="paragraph" w:customStyle="1" w:styleId="3AEA324601F64F1EAFD3572249AE9FE1">
    <w:name w:val="3AEA324601F64F1EAFD3572249AE9FE1"/>
  </w:style>
  <w:style w:type="paragraph" w:customStyle="1" w:styleId="21E886BED660452397FBBC1BE0EC785A">
    <w:name w:val="21E886BED660452397FBBC1BE0EC785A"/>
  </w:style>
  <w:style w:type="paragraph" w:customStyle="1" w:styleId="6110B337908C48C7A50C018C70B15262">
    <w:name w:val="6110B337908C48C7A50C018C70B15262"/>
  </w:style>
  <w:style w:type="paragraph" w:customStyle="1" w:styleId="0F68CF05406341439FE9F9BF3246C8C3">
    <w:name w:val="0F68CF05406341439FE9F9BF3246C8C3"/>
  </w:style>
  <w:style w:type="paragraph" w:customStyle="1" w:styleId="8997E7D0902840F193A536AACAF2C056">
    <w:name w:val="8997E7D0902840F193A536AACAF2C056"/>
  </w:style>
  <w:style w:type="paragraph" w:customStyle="1" w:styleId="C213DC758B214E17B6716AE7613CD167">
    <w:name w:val="C213DC758B214E17B6716AE7613CD167"/>
  </w:style>
  <w:style w:type="paragraph" w:customStyle="1" w:styleId="3460E248AEBF4451AC8669D54DB782C7">
    <w:name w:val="3460E248AEBF4451AC8669D54DB782C7"/>
  </w:style>
  <w:style w:type="paragraph" w:customStyle="1" w:styleId="67CBDED18F7546E59E6C3CA581A27EAD">
    <w:name w:val="67CBDED18F7546E59E6C3CA581A27EAD"/>
  </w:style>
  <w:style w:type="paragraph" w:customStyle="1" w:styleId="08FD19BD60094DF6BEF3C48D2AC870F5">
    <w:name w:val="08FD19BD60094DF6BEF3C48D2AC870F5"/>
  </w:style>
  <w:style w:type="paragraph" w:customStyle="1" w:styleId="41F8A07153744E16A77067CD8B8CD9AE">
    <w:name w:val="41F8A07153744E16A77067CD8B8CD9AE"/>
  </w:style>
  <w:style w:type="paragraph" w:customStyle="1" w:styleId="DBBD604821204C668636228B6AF9E512">
    <w:name w:val="DBBD604821204C668636228B6AF9E512"/>
  </w:style>
  <w:style w:type="paragraph" w:customStyle="1" w:styleId="7C3705F4559642FF9513538F9C57970D">
    <w:name w:val="7C3705F4559642FF9513538F9C57970D"/>
  </w:style>
  <w:style w:type="paragraph" w:customStyle="1" w:styleId="66039843207145DE834CAD2A4ECD79BC">
    <w:name w:val="66039843207145DE834CAD2A4ECD79BC"/>
  </w:style>
  <w:style w:type="paragraph" w:customStyle="1" w:styleId="091C0054456C40D4AD77718AB842D8D4">
    <w:name w:val="091C0054456C40D4AD77718AB842D8D4"/>
  </w:style>
  <w:style w:type="paragraph" w:customStyle="1" w:styleId="5140508B40764841A4ABCC2BE991DFCC">
    <w:name w:val="5140508B40764841A4ABCC2BE991DFCC"/>
  </w:style>
  <w:style w:type="paragraph" w:customStyle="1" w:styleId="1FD96040521A40B595572D838A59E778">
    <w:name w:val="1FD96040521A40B595572D838A59E778"/>
  </w:style>
  <w:style w:type="paragraph" w:customStyle="1" w:styleId="5276731E169441538BD223CD4EF6E33B">
    <w:name w:val="5276731E169441538BD223CD4EF6E33B"/>
  </w:style>
  <w:style w:type="paragraph" w:customStyle="1" w:styleId="4E398B9952CC4E7BA93B6647D3EBE3CD">
    <w:name w:val="4E398B9952CC4E7BA93B6647D3EBE3CD"/>
  </w:style>
  <w:style w:type="paragraph" w:customStyle="1" w:styleId="389B52AE64D6464883F8F67256A5BE25">
    <w:name w:val="389B52AE64D6464883F8F67256A5BE25"/>
  </w:style>
  <w:style w:type="paragraph" w:customStyle="1" w:styleId="5FA062C87B32491A84A3D25368FF5154">
    <w:name w:val="5FA062C87B32491A84A3D25368FF5154"/>
    <w:rsid w:val="0003761E"/>
  </w:style>
  <w:style w:type="paragraph" w:customStyle="1" w:styleId="0ECAC3DF255C454FA0A6FADA61E6DAF1">
    <w:name w:val="0ECAC3DF255C454FA0A6FADA61E6DAF1"/>
    <w:rsid w:val="0003761E"/>
  </w:style>
  <w:style w:type="paragraph" w:customStyle="1" w:styleId="4621D4E9D3014321883D571F1DF6FD93">
    <w:name w:val="4621D4E9D3014321883D571F1DF6FD93"/>
    <w:rsid w:val="0003761E"/>
  </w:style>
  <w:style w:type="paragraph" w:customStyle="1" w:styleId="BB59FDB1BFA347C19D3FF9F353CE5F65">
    <w:name w:val="BB59FDB1BFA347C19D3FF9F353CE5F65"/>
    <w:rsid w:val="0003761E"/>
  </w:style>
  <w:style w:type="paragraph" w:customStyle="1" w:styleId="C415F513F8AD4650A365B68AF0D235F1">
    <w:name w:val="C415F513F8AD4650A365B68AF0D235F1"/>
    <w:rsid w:val="0003761E"/>
  </w:style>
  <w:style w:type="paragraph" w:customStyle="1" w:styleId="D7423C6FE62B4028BF5A6EEBF0751A3E">
    <w:name w:val="D7423C6FE62B4028BF5A6EEBF0751A3E"/>
    <w:rsid w:val="0003761E"/>
  </w:style>
  <w:style w:type="paragraph" w:customStyle="1" w:styleId="316E5896465645D1BABB162A661F8B84">
    <w:name w:val="316E5896465645D1BABB162A661F8B84"/>
    <w:rsid w:val="0003761E"/>
  </w:style>
  <w:style w:type="paragraph" w:customStyle="1" w:styleId="DE38BCA4920D41B7A7871BCFD356F31F">
    <w:name w:val="DE38BCA4920D41B7A7871BCFD356F31F"/>
    <w:rsid w:val="0003761E"/>
  </w:style>
  <w:style w:type="paragraph" w:customStyle="1" w:styleId="7BE4404EED444A3CA9813F67E44C3756">
    <w:name w:val="7BE4404EED444A3CA9813F67E44C3756"/>
    <w:rsid w:val="0003761E"/>
  </w:style>
  <w:style w:type="paragraph" w:customStyle="1" w:styleId="ED40EC7112B14053AA1AD149129354FB">
    <w:name w:val="ED40EC7112B14053AA1AD149129354FB"/>
    <w:rsid w:val="0003761E"/>
  </w:style>
  <w:style w:type="paragraph" w:customStyle="1" w:styleId="C1243662F8CA4A26B9C1499ED1B32B88">
    <w:name w:val="C1243662F8CA4A26B9C1499ED1B32B88"/>
    <w:rsid w:val="0003761E"/>
  </w:style>
  <w:style w:type="paragraph" w:customStyle="1" w:styleId="4E20AED7B37C4927AF79F0E8531217CA">
    <w:name w:val="4E20AED7B37C4927AF79F0E8531217CA"/>
    <w:rsid w:val="0003761E"/>
  </w:style>
  <w:style w:type="paragraph" w:customStyle="1" w:styleId="1B91B94C17D244FDBF5D1B9179C9B2DE">
    <w:name w:val="1B91B94C17D244FDBF5D1B9179C9B2DE"/>
  </w:style>
  <w:style w:type="paragraph" w:customStyle="1" w:styleId="1451FC9361624CF0A7DB3B25C803946E">
    <w:name w:val="1451FC9361624CF0A7DB3B25C803946E"/>
  </w:style>
  <w:style w:type="paragraph" w:customStyle="1" w:styleId="DAF5F25FEC874DAFA22B43CE05F29530">
    <w:name w:val="DAF5F25FEC874DAFA22B43CE05F29530"/>
  </w:style>
  <w:style w:type="paragraph" w:customStyle="1" w:styleId="576D9B11085C4A02986EE22B7E17C5F0">
    <w:name w:val="576D9B11085C4A02986EE22B7E17C5F0"/>
    <w:rsid w:val="007F7251"/>
  </w:style>
  <w:style w:type="paragraph" w:customStyle="1" w:styleId="9793BA57288B4038A5A693EBF68C05F1">
    <w:name w:val="9793BA57288B4038A5A693EBF68C05F1"/>
    <w:rsid w:val="007F7251"/>
  </w:style>
  <w:style w:type="paragraph" w:customStyle="1" w:styleId="7E60ABCDE05545359C5EDB01DB0777A6">
    <w:name w:val="7E60ABCDE05545359C5EDB01DB0777A6"/>
    <w:rsid w:val="007F7251"/>
  </w:style>
  <w:style w:type="paragraph" w:customStyle="1" w:styleId="7DC87B3FAB314F35A075FBDA84C60916">
    <w:name w:val="7DC87B3FAB314F35A075FBDA84C60916"/>
    <w:rsid w:val="007F72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Dmytro</Abstract>
  <CompanyAddress/>
  <CompanyPhone>+380 (66) 411-62-59</CompanyPhone>
  <CompanyFax/>
  <CompanyEmail>dmitriy.chalienko@gmail.com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B77DD8-EF3A-4839-9FB7-F8258C88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tf16402467.dotx</Template>
  <TotalTime>321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Chalienko Dmitriy</dc:creator>
  <cp:keywords>https:/www.linkedin.com/in/dmitriy-chalienko-a37a05101</cp:keywords>
  <dc:description/>
  <cp:lastModifiedBy>Chalienko Dmitriy</cp:lastModifiedBy>
  <cp:revision>12</cp:revision>
  <cp:lastPrinted>2017-12-14T13:52:00Z</cp:lastPrinted>
  <dcterms:created xsi:type="dcterms:W3CDTF">2017-10-03T10:06:00Z</dcterms:created>
  <dcterms:modified xsi:type="dcterms:W3CDTF">2019-04-14T20:24:00Z</dcterms:modified>
  <cp:category>Chaliienko</cp:category>
</cp:coreProperties>
</file>